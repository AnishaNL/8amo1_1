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D4000" w14:textId="77777777" w:rsidR="00E30F1D" w:rsidRPr="00E30F1D" w:rsidRDefault="00E30F1D" w:rsidP="00E30F1D">
      <w:pPr>
        <w:pStyle w:val="Titel"/>
        <w:jc w:val="center"/>
        <w:rPr>
          <w:rStyle w:val="Intensievebenadrukking"/>
          <w:color w:val="auto"/>
          <w:sz w:val="48"/>
          <w:szCs w:val="48"/>
          <w:u w:val="single"/>
        </w:rPr>
      </w:pPr>
      <w:r>
        <w:rPr>
          <w:rStyle w:val="Intensievebenadrukking"/>
          <w:color w:val="auto"/>
          <w:sz w:val="48"/>
          <w:szCs w:val="48"/>
          <w:u w:val="single"/>
        </w:rPr>
        <w:t>GROEPSVERSIE</w:t>
      </w:r>
      <w:r w:rsidRPr="00E30F1D">
        <w:rPr>
          <w:rStyle w:val="Intensievebenadrukking"/>
          <w:color w:val="auto"/>
          <w:sz w:val="48"/>
          <w:szCs w:val="48"/>
          <w:u w:val="single"/>
        </w:rPr>
        <w:t xml:space="preserve"> – MonkeyBusiness</w:t>
      </w:r>
    </w:p>
    <w:p w14:paraId="5ACD1D5C" w14:textId="77777777" w:rsidR="00E30F1D" w:rsidRDefault="00E30F1D"/>
    <w:p w14:paraId="09EC38B4" w14:textId="77777777" w:rsidR="00E30F1D" w:rsidRDefault="00E30F1D"/>
    <w:p w14:paraId="4648028B" w14:textId="77777777" w:rsidR="00E30F1D" w:rsidRDefault="00E30F1D"/>
    <w:p w14:paraId="53966E54" w14:textId="77777777" w:rsidR="00E30F1D" w:rsidRDefault="00E30F1D">
      <w:r>
        <w:rPr>
          <w:noProof/>
        </w:rPr>
        <w:drawing>
          <wp:anchor distT="0" distB="0" distL="114300" distR="114300" simplePos="0" relativeHeight="251659264" behindDoc="0" locked="0" layoutInCell="1" allowOverlap="1" wp14:anchorId="3C8DB79C" wp14:editId="23C9A0C2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5760720" cy="3237230"/>
            <wp:effectExtent l="0" t="0" r="0" b="1270"/>
            <wp:wrapTopAndBottom/>
            <wp:docPr id="1" name="Afbeelding 1" descr="Wat zijn Android Apps? - Mijnandroidapp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zijn Android Apps? - Mijnandroidapps.n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137291" w14:textId="77777777" w:rsidR="00E30F1D" w:rsidRDefault="00E30F1D"/>
    <w:p w14:paraId="7E1F0DA6" w14:textId="77777777" w:rsidR="00E30F1D" w:rsidRDefault="00E30F1D"/>
    <w:p w14:paraId="085B8581" w14:textId="77777777" w:rsidR="00E30F1D" w:rsidRDefault="00E30F1D"/>
    <w:p w14:paraId="3A1D646E" w14:textId="77777777" w:rsidR="00E30F1D" w:rsidRDefault="00E30F1D"/>
    <w:p w14:paraId="14A29D24" w14:textId="77777777" w:rsidR="00E30F1D" w:rsidRDefault="00E30F1D"/>
    <w:p w14:paraId="3D732500" w14:textId="77777777" w:rsidR="00E30F1D" w:rsidRPr="00356853" w:rsidRDefault="00E30F1D" w:rsidP="00E30F1D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Namen: </w:t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 xml:space="preserve">Anisha Basropansingh, Heba Al </w:t>
      </w:r>
      <w:r>
        <w:rPr>
          <w:sz w:val="24"/>
          <w:szCs w:val="24"/>
        </w:rPr>
        <w:t>Soobe, Max van Berge Henegouwen]</w:t>
      </w:r>
    </w:p>
    <w:p w14:paraId="055F5050" w14:textId="77777777" w:rsidR="00E30F1D" w:rsidRPr="00356853" w:rsidRDefault="00E30F1D" w:rsidP="00E30F1D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Studiejaar: </w:t>
      </w:r>
      <w:r>
        <w:rPr>
          <w:sz w:val="24"/>
          <w:szCs w:val="24"/>
        </w:rPr>
        <w:tab/>
        <w:t>[2020-2021]</w:t>
      </w:r>
    </w:p>
    <w:p w14:paraId="3498C256" w14:textId="77777777" w:rsidR="00E30F1D" w:rsidRPr="00356853" w:rsidRDefault="00E30F1D" w:rsidP="00E30F1D">
      <w:pPr>
        <w:rPr>
          <w:sz w:val="24"/>
          <w:szCs w:val="24"/>
        </w:rPr>
      </w:pPr>
      <w:r w:rsidRPr="00356853">
        <w:rPr>
          <w:sz w:val="24"/>
          <w:szCs w:val="24"/>
        </w:rPr>
        <w:t>Werkgroep: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AMO1a.1</w:t>
      </w:r>
      <w:r>
        <w:rPr>
          <w:sz w:val="24"/>
          <w:szCs w:val="24"/>
        </w:rPr>
        <w:t>]</w:t>
      </w:r>
    </w:p>
    <w:p w14:paraId="63643CB3" w14:textId="77777777" w:rsidR="00E30F1D" w:rsidRPr="00356853" w:rsidRDefault="00E30F1D" w:rsidP="00E30F1D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Projectleider:  </w:t>
      </w:r>
      <w:r>
        <w:rPr>
          <w:sz w:val="24"/>
          <w:szCs w:val="24"/>
        </w:rPr>
        <w:t>[</w:t>
      </w:r>
      <w:r w:rsidRPr="00356853">
        <w:rPr>
          <w:sz w:val="24"/>
          <w:szCs w:val="24"/>
        </w:rPr>
        <w:t>M. Boukiour</w:t>
      </w:r>
      <w:r>
        <w:rPr>
          <w:sz w:val="24"/>
          <w:szCs w:val="24"/>
        </w:rPr>
        <w:t>]</w:t>
      </w:r>
    </w:p>
    <w:p w14:paraId="1779889B" w14:textId="77777777" w:rsidR="00E30F1D" w:rsidRPr="00356853" w:rsidRDefault="00E30F1D" w:rsidP="00E30F1D">
      <w:pPr>
        <w:rPr>
          <w:sz w:val="24"/>
          <w:szCs w:val="24"/>
        </w:rPr>
      </w:pPr>
      <w:r w:rsidRPr="00356853">
        <w:rPr>
          <w:sz w:val="24"/>
          <w:szCs w:val="24"/>
        </w:rPr>
        <w:t>Inleverdatum:</w:t>
      </w:r>
      <w:r>
        <w:rPr>
          <w:sz w:val="24"/>
          <w:szCs w:val="24"/>
        </w:rPr>
        <w:t xml:space="preserve"> [1-09-2020]</w:t>
      </w:r>
    </w:p>
    <w:p w14:paraId="2C7A532A" w14:textId="77777777" w:rsidR="00E30F1D" w:rsidRPr="00356853" w:rsidRDefault="00E30F1D" w:rsidP="00E30F1D">
      <w:pPr>
        <w:rPr>
          <w:sz w:val="24"/>
          <w:szCs w:val="24"/>
        </w:rPr>
      </w:pPr>
      <w:r w:rsidRPr="00356853">
        <w:rPr>
          <w:sz w:val="24"/>
          <w:szCs w:val="24"/>
        </w:rPr>
        <w:t>Versie: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1.0</w:t>
      </w:r>
      <w:r>
        <w:rPr>
          <w:sz w:val="24"/>
          <w:szCs w:val="24"/>
        </w:rPr>
        <w:t>]</w:t>
      </w:r>
    </w:p>
    <w:p w14:paraId="6BD53637" w14:textId="77777777" w:rsidR="00E30F1D" w:rsidRDefault="00E30F1D"/>
    <w:p w14:paraId="6D8DD284" w14:textId="77777777" w:rsidR="00E30F1D" w:rsidRDefault="00E30F1D"/>
    <w:p w14:paraId="74D1F993" w14:textId="77777777" w:rsidR="00E30F1D" w:rsidRDefault="00E30F1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56384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6084B3" w14:textId="77777777" w:rsidR="00E30F1D" w:rsidRDefault="00E30F1D">
          <w:pPr>
            <w:pStyle w:val="Kopvaninhoudsopgave"/>
          </w:pPr>
          <w:r>
            <w:t>Inhoud</w:t>
          </w:r>
        </w:p>
        <w:p w14:paraId="2FCF8A17" w14:textId="77777777" w:rsidR="00E30F1D" w:rsidRDefault="00E30F1D">
          <w:pPr>
            <w:pStyle w:val="Inhopg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3530" w:history="1">
            <w:r w:rsidRPr="006C059B">
              <w:rPr>
                <w:rStyle w:val="Hyperlink"/>
                <w:i/>
                <w:iCs/>
                <w:noProof/>
              </w:rPr>
              <w:t>GROEPS INTERVIEW VRAGEN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5DA3" w14:textId="77777777" w:rsidR="00E30F1D" w:rsidRDefault="00E30F1D">
          <w:r>
            <w:rPr>
              <w:b/>
              <w:bCs/>
            </w:rPr>
            <w:fldChar w:fldCharType="end"/>
          </w:r>
        </w:p>
      </w:sdtContent>
    </w:sdt>
    <w:p w14:paraId="11A2026C" w14:textId="77777777" w:rsidR="00E30F1D" w:rsidRDefault="00E30F1D"/>
    <w:p w14:paraId="0F43924C" w14:textId="77777777" w:rsidR="00E30F1D" w:rsidRDefault="00E30F1D"/>
    <w:p w14:paraId="2E5035C4" w14:textId="77777777" w:rsidR="00E30F1D" w:rsidRDefault="00E30F1D"/>
    <w:p w14:paraId="562B76F8" w14:textId="77777777" w:rsidR="00E30F1D" w:rsidRDefault="00E30F1D"/>
    <w:p w14:paraId="5C7FEEF8" w14:textId="77777777" w:rsidR="00E30F1D" w:rsidRDefault="00E30F1D"/>
    <w:p w14:paraId="32FF88FF" w14:textId="77777777" w:rsidR="00E30F1D" w:rsidRDefault="00E30F1D"/>
    <w:p w14:paraId="10375D81" w14:textId="77777777" w:rsidR="00E30F1D" w:rsidRDefault="00E30F1D"/>
    <w:p w14:paraId="370AE08D" w14:textId="77777777" w:rsidR="00E30F1D" w:rsidRDefault="00E30F1D"/>
    <w:p w14:paraId="37554E06" w14:textId="77777777" w:rsidR="00E30F1D" w:rsidRDefault="00E30F1D"/>
    <w:p w14:paraId="5E9F1CFC" w14:textId="77777777" w:rsidR="00E30F1D" w:rsidRDefault="00E30F1D"/>
    <w:p w14:paraId="1927E377" w14:textId="77777777" w:rsidR="00E30F1D" w:rsidRDefault="00E30F1D"/>
    <w:p w14:paraId="2A4DFFA2" w14:textId="77777777" w:rsidR="00E30F1D" w:rsidRDefault="00E30F1D"/>
    <w:p w14:paraId="0D54B48F" w14:textId="77777777" w:rsidR="00E30F1D" w:rsidRDefault="00E30F1D"/>
    <w:p w14:paraId="059F891A" w14:textId="77777777" w:rsidR="00E30F1D" w:rsidRDefault="00E30F1D"/>
    <w:p w14:paraId="545B51EE" w14:textId="77777777" w:rsidR="00E30F1D" w:rsidRDefault="00E30F1D"/>
    <w:p w14:paraId="4E630D19" w14:textId="77777777" w:rsidR="00E30F1D" w:rsidRDefault="00E30F1D"/>
    <w:p w14:paraId="48FA58AA" w14:textId="77777777" w:rsidR="00E30F1D" w:rsidRDefault="00E30F1D"/>
    <w:p w14:paraId="472850C4" w14:textId="77777777" w:rsidR="00E30F1D" w:rsidRDefault="00E30F1D"/>
    <w:p w14:paraId="70AF5554" w14:textId="77777777" w:rsidR="00E30F1D" w:rsidRDefault="00E30F1D"/>
    <w:p w14:paraId="11696776" w14:textId="77777777" w:rsidR="00E30F1D" w:rsidRDefault="00E30F1D"/>
    <w:p w14:paraId="13B2DBBB" w14:textId="77777777" w:rsidR="00E30F1D" w:rsidRDefault="00E30F1D"/>
    <w:p w14:paraId="4FA461CF" w14:textId="77777777" w:rsidR="00E30F1D" w:rsidRDefault="00E30F1D"/>
    <w:p w14:paraId="704929F9" w14:textId="77777777" w:rsidR="00E30F1D" w:rsidRDefault="00E30F1D"/>
    <w:p w14:paraId="41DC2540" w14:textId="77777777" w:rsidR="00E30F1D" w:rsidRDefault="00E30F1D"/>
    <w:p w14:paraId="358DE264" w14:textId="77777777" w:rsidR="00E30F1D" w:rsidRDefault="00E30F1D"/>
    <w:p w14:paraId="1F32DD83" w14:textId="77777777" w:rsidR="00E30F1D" w:rsidRDefault="00E30F1D"/>
    <w:p w14:paraId="7D68B37E" w14:textId="77777777" w:rsidR="00E30F1D" w:rsidRDefault="00E30F1D"/>
    <w:p w14:paraId="34BADEDD" w14:textId="77777777" w:rsidR="00E30F1D" w:rsidRPr="00E30F1D" w:rsidRDefault="00E30F1D" w:rsidP="00E30F1D">
      <w:pPr>
        <w:pStyle w:val="Kop2"/>
        <w:rPr>
          <w:i/>
          <w:iCs/>
          <w:color w:val="auto"/>
        </w:rPr>
      </w:pPr>
      <w:bookmarkStart w:id="0" w:name="_Toc49843530"/>
      <w:r w:rsidRPr="00E30F1D">
        <w:rPr>
          <w:i/>
          <w:iCs/>
          <w:color w:val="auto"/>
        </w:rPr>
        <w:lastRenderedPageBreak/>
        <w:t>GROEPS INTERVIEW VRAGEN</w:t>
      </w:r>
      <w:bookmarkEnd w:id="0"/>
    </w:p>
    <w:p w14:paraId="000481F5" w14:textId="77777777" w:rsidR="00E30F1D" w:rsidRDefault="00E30F1D"/>
    <w:p w14:paraId="47FA33EC" w14:textId="77777777" w:rsidR="00E30F1D" w:rsidRDefault="00E30F1D" w:rsidP="00E30F1D">
      <w:pPr>
        <w:pStyle w:val="Lijstalinea"/>
        <w:numPr>
          <w:ilvl w:val="0"/>
          <w:numId w:val="1"/>
        </w:numPr>
      </w:pPr>
      <w:r w:rsidRPr="00E30F1D">
        <w:t>Kunt u wat over uw bedrijf vertellen, en precies zeggen wat het doel is voor de app.  </w:t>
      </w:r>
    </w:p>
    <w:p w14:paraId="64A6CD1C" w14:textId="77777777" w:rsidR="00E30F1D" w:rsidRDefault="00E30F1D" w:rsidP="00E30F1D">
      <w:pPr>
        <w:pStyle w:val="Lijstalinea"/>
        <w:numPr>
          <w:ilvl w:val="0"/>
          <w:numId w:val="1"/>
        </w:numPr>
      </w:pPr>
      <w:r w:rsidRPr="00E30F1D">
        <w:t>Wat zijn de functionaliteiten die u wilt, en wat is het doel van ze?  </w:t>
      </w:r>
    </w:p>
    <w:p w14:paraId="6E1793D8" w14:textId="77777777" w:rsidR="00E30F1D" w:rsidRDefault="00E30F1D" w:rsidP="00E30F1D">
      <w:pPr>
        <w:pStyle w:val="Lijstalinea"/>
        <w:numPr>
          <w:ilvl w:val="0"/>
          <w:numId w:val="1"/>
        </w:numPr>
      </w:pPr>
      <w:r w:rsidRPr="00E30F1D">
        <w:t xml:space="preserve">Welke </w:t>
      </w:r>
      <w:r>
        <w:t>schermen</w:t>
      </w:r>
      <w:r w:rsidRPr="00E30F1D">
        <w:t xml:space="preserve"> bevat uw app</w:t>
      </w:r>
      <w:r>
        <w:t>, en wat bevat elk scherm</w:t>
      </w:r>
      <w:r w:rsidRPr="00E30F1D">
        <w:t>?  </w:t>
      </w:r>
    </w:p>
    <w:p w14:paraId="198FBC28" w14:textId="77777777" w:rsidR="00E30F1D" w:rsidRDefault="00866E68" w:rsidP="00E30F1D">
      <w:pPr>
        <w:pStyle w:val="Lijstalinea"/>
        <w:numPr>
          <w:ilvl w:val="0"/>
          <w:numId w:val="1"/>
        </w:numPr>
      </w:pPr>
      <w:r w:rsidRPr="00866E68">
        <w:t>Kunt u ook de doelen omschrijven van elke applicatie  </w:t>
      </w:r>
    </w:p>
    <w:p w14:paraId="3A321995" w14:textId="77777777" w:rsidR="00866E68" w:rsidRDefault="00866E68" w:rsidP="00866E68">
      <w:pPr>
        <w:pStyle w:val="Lijstalinea"/>
        <w:numPr>
          <w:ilvl w:val="0"/>
          <w:numId w:val="1"/>
        </w:numPr>
      </w:pPr>
      <w:r w:rsidRPr="00866E68">
        <w:t>Wat is het doelgroep waar u zich op richt?  </w:t>
      </w:r>
    </w:p>
    <w:p w14:paraId="2F0C34CF" w14:textId="77777777" w:rsidR="00866E68" w:rsidRDefault="00866E68" w:rsidP="00866E68">
      <w:pPr>
        <w:pStyle w:val="Lijstalinea"/>
        <w:numPr>
          <w:ilvl w:val="0"/>
          <w:numId w:val="1"/>
        </w:numPr>
      </w:pPr>
      <w:r>
        <w:t>Wat is uw gewenste huisstijl voor de app(Logo, kleuren, uitstraling, fonts)?  </w:t>
      </w:r>
    </w:p>
    <w:p w14:paraId="0252AE36" w14:textId="77777777" w:rsidR="000D1101" w:rsidRDefault="000D1101" w:rsidP="000D1101">
      <w:pPr>
        <w:pStyle w:val="Lijstalinea"/>
        <w:numPr>
          <w:ilvl w:val="0"/>
          <w:numId w:val="1"/>
        </w:numPr>
      </w:pPr>
      <w:r>
        <w:t>W</w:t>
      </w:r>
      <w:r w:rsidRPr="000D1101">
        <w:t xml:space="preserve">il </w:t>
      </w:r>
      <w:r>
        <w:t>u</w:t>
      </w:r>
      <w:r w:rsidRPr="000D1101">
        <w:t xml:space="preserve"> een admin pannel, zo ja wil je dan ook rollen hebben?</w:t>
      </w:r>
    </w:p>
    <w:p w14:paraId="38F20C42" w14:textId="77777777" w:rsidR="00866E68" w:rsidRDefault="00866E68" w:rsidP="00866E68">
      <w:pPr>
        <w:pStyle w:val="Lijstalinea"/>
        <w:numPr>
          <w:ilvl w:val="0"/>
          <w:numId w:val="1"/>
        </w:numPr>
      </w:pPr>
      <w:r w:rsidRPr="00866E68">
        <w:t>Kunt u de content beschrijven die uw app moet bevatten?  </w:t>
      </w:r>
    </w:p>
    <w:p w14:paraId="38CD1420" w14:textId="77777777" w:rsidR="00866E68" w:rsidRDefault="00866E68" w:rsidP="00866E68">
      <w:pPr>
        <w:pStyle w:val="Lijstalinea"/>
        <w:numPr>
          <w:ilvl w:val="0"/>
          <w:numId w:val="1"/>
        </w:numPr>
      </w:pPr>
      <w:r w:rsidRPr="00866E68">
        <w:t>Kunt u een opsomming maken wat gebruikers allemaal kunnen doen op de app, bijvoorbeeld hoe interactie plaatsneemt op de app</w:t>
      </w:r>
      <w:r>
        <w:t>(of een gebruiker moet kunnen inloggen)</w:t>
      </w:r>
      <w:r w:rsidRPr="00866E68">
        <w:t>?  </w:t>
      </w:r>
    </w:p>
    <w:p w14:paraId="2E89D96E" w14:textId="77777777" w:rsidR="00866E68" w:rsidRDefault="00866E68" w:rsidP="00866E68">
      <w:pPr>
        <w:pStyle w:val="Lijstalinea"/>
        <w:numPr>
          <w:ilvl w:val="0"/>
          <w:numId w:val="1"/>
        </w:numPr>
      </w:pPr>
      <w:r>
        <w:t>Voor welke apparaten moet de app beschikbaar zijn(voor welke versies)?</w:t>
      </w:r>
    </w:p>
    <w:p w14:paraId="79672793" w14:textId="77777777" w:rsidR="00866E68" w:rsidRDefault="00866E68" w:rsidP="00866E68">
      <w:pPr>
        <w:pStyle w:val="Lijstalinea"/>
        <w:numPr>
          <w:ilvl w:val="0"/>
          <w:numId w:val="1"/>
        </w:numPr>
      </w:pPr>
      <w:r w:rsidRPr="00866E68">
        <w:t>Tot slot heeft u nog dingen om dit gesprek aan te vullen?</w:t>
      </w:r>
    </w:p>
    <w:p w14:paraId="056631B6" w14:textId="77777777" w:rsidR="00866E68" w:rsidRDefault="000D1101" w:rsidP="00866E68">
      <w:r w:rsidRPr="000D1101">
        <w:t>[SAMENVATTING – DOORLOPEN VAN ALLE VRAGEN EN INFORMATIE DIE WE HEBBEN GENOTEERD]</w:t>
      </w:r>
    </w:p>
    <w:sectPr w:rsidR="00866E6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657B4" w14:textId="77777777" w:rsidR="005C216F" w:rsidRDefault="005C216F" w:rsidP="00E30F1D">
      <w:pPr>
        <w:spacing w:after="0" w:line="240" w:lineRule="auto"/>
      </w:pPr>
      <w:r>
        <w:separator/>
      </w:r>
    </w:p>
  </w:endnote>
  <w:endnote w:type="continuationSeparator" w:id="0">
    <w:p w14:paraId="0D7B9FFA" w14:textId="77777777" w:rsidR="005C216F" w:rsidRDefault="005C216F" w:rsidP="00E30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5482319"/>
      <w:docPartObj>
        <w:docPartGallery w:val="Page Numbers (Bottom of Page)"/>
        <w:docPartUnique/>
      </w:docPartObj>
    </w:sdtPr>
    <w:sdtEndPr/>
    <w:sdtContent>
      <w:p w14:paraId="386E7DF4" w14:textId="77777777" w:rsidR="000D1101" w:rsidRPr="000D1101" w:rsidRDefault="000D1101" w:rsidP="000D1101">
        <w:pPr>
          <w:pStyle w:val="Voettekst"/>
          <w:ind w:firstLine="4248"/>
          <w:rPr>
            <w:lang w:val="en-US"/>
          </w:rPr>
        </w:pPr>
        <w:r w:rsidRPr="000D1101">
          <w:rPr>
            <w:lang w:val="en-US"/>
          </w:rPr>
          <w:t>[</w:t>
        </w:r>
        <w:r>
          <w:fldChar w:fldCharType="begin"/>
        </w:r>
        <w:r w:rsidRPr="000D1101">
          <w:rPr>
            <w:lang w:val="en-US"/>
          </w:rPr>
          <w:instrText>PAGE   \* MERGEFORMAT</w:instrText>
        </w:r>
        <w:r>
          <w:fldChar w:fldCharType="separate"/>
        </w:r>
        <w:r w:rsidRPr="000D1101">
          <w:rPr>
            <w:lang w:val="en-US"/>
          </w:rPr>
          <w:t>2</w:t>
        </w:r>
        <w:r>
          <w:fldChar w:fldCharType="end"/>
        </w:r>
        <w:r w:rsidRPr="000D1101">
          <w:rPr>
            <w:lang w:val="en-US"/>
          </w:rPr>
          <w:t>]</w:t>
        </w:r>
      </w:p>
    </w:sdtContent>
  </w:sdt>
  <w:p w14:paraId="01E2C7DF" w14:textId="77777777" w:rsidR="00E30F1D" w:rsidRPr="000D1101" w:rsidRDefault="000D1101">
    <w:pPr>
      <w:pStyle w:val="Voettekst"/>
      <w:rPr>
        <w:i/>
        <w:iCs/>
        <w:sz w:val="24"/>
        <w:szCs w:val="24"/>
        <w:lang w:val="en-US"/>
      </w:rPr>
    </w:pPr>
    <w:r w:rsidRPr="000D1101">
      <w:rPr>
        <w:i/>
        <w:iCs/>
        <w:sz w:val="24"/>
        <w:szCs w:val="24"/>
        <w:lang w:val="en-US"/>
      </w:rPr>
      <w:t>ANISHA B. – MAX B.H.</w:t>
    </w:r>
    <w:r>
      <w:rPr>
        <w:i/>
        <w:iCs/>
        <w:sz w:val="24"/>
        <w:szCs w:val="24"/>
        <w:lang w:val="en-US"/>
      </w:rPr>
      <w:t xml:space="preserve"> – HEBA Z.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262C1" w14:textId="77777777" w:rsidR="005C216F" w:rsidRDefault="005C216F" w:rsidP="00E30F1D">
      <w:pPr>
        <w:spacing w:after="0" w:line="240" w:lineRule="auto"/>
      </w:pPr>
      <w:r>
        <w:separator/>
      </w:r>
    </w:p>
  </w:footnote>
  <w:footnote w:type="continuationSeparator" w:id="0">
    <w:p w14:paraId="05DE11DC" w14:textId="77777777" w:rsidR="005C216F" w:rsidRDefault="005C216F" w:rsidP="00E30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13DC7"/>
    <w:multiLevelType w:val="hybridMultilevel"/>
    <w:tmpl w:val="7ECE26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21"/>
    <w:rsid w:val="000D1101"/>
    <w:rsid w:val="001B6FC8"/>
    <w:rsid w:val="005C216F"/>
    <w:rsid w:val="00866E68"/>
    <w:rsid w:val="00E02A21"/>
    <w:rsid w:val="00E3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C6517"/>
  <w15:chartTrackingRefBased/>
  <w15:docId w15:val="{BD4C1A6B-0FC4-471B-8EDA-1F784BFA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0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30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benadrukking">
    <w:name w:val="Intense Emphasis"/>
    <w:basedOn w:val="Standaardalinea-lettertype"/>
    <w:uiPriority w:val="21"/>
    <w:qFormat/>
    <w:rsid w:val="00E30F1D"/>
    <w:rPr>
      <w:i/>
      <w:iCs/>
      <w:color w:val="4472C4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E30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0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E30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0F1D"/>
  </w:style>
  <w:style w:type="paragraph" w:styleId="Voettekst">
    <w:name w:val="footer"/>
    <w:basedOn w:val="Standaard"/>
    <w:link w:val="VoettekstChar"/>
    <w:uiPriority w:val="99"/>
    <w:unhideWhenUsed/>
    <w:rsid w:val="00E30F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0F1D"/>
  </w:style>
  <w:style w:type="character" w:customStyle="1" w:styleId="Kop2Char">
    <w:name w:val="Kop 2 Char"/>
    <w:basedOn w:val="Standaardalinea-lettertype"/>
    <w:link w:val="Kop2"/>
    <w:uiPriority w:val="9"/>
    <w:rsid w:val="00E30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30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30F1D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30F1D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E30F1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E30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2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ha%20Basropansingh\Desktop\Project%202020-2021\Interview\Groep\GROEPSVERSIE_interview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3438E-DDF1-4D54-9D37-346AF97C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GROEPSVERSIE_interview.dotx</Template>
  <TotalTime>3</TotalTime>
  <Pages>3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Basropansingh</dc:creator>
  <cp:keywords/>
  <dc:description/>
  <cp:lastModifiedBy>Anisha Basropansingh</cp:lastModifiedBy>
  <cp:revision>1</cp:revision>
  <dcterms:created xsi:type="dcterms:W3CDTF">2020-09-03T06:44:00Z</dcterms:created>
  <dcterms:modified xsi:type="dcterms:W3CDTF">2020-09-03T06:53:00Z</dcterms:modified>
</cp:coreProperties>
</file>